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5C1E" w14:textId="1E5E7BB8" w:rsidR="00C6554A" w:rsidRDefault="00906939" w:rsidP="00C6554A">
      <w:pPr>
        <w:pStyle w:val="ContactInfo"/>
      </w:pPr>
      <w:r>
        <w:t>Nithiyashree V K</w:t>
      </w:r>
      <w:r w:rsidR="00675EDA">
        <w:t xml:space="preserve"> </w:t>
      </w:r>
      <w:r w:rsidR="00C6554A">
        <w:t xml:space="preserve">| </w:t>
      </w:r>
      <w:r w:rsidR="00D3291F">
        <w:t>Kumaraguru College of Technology</w:t>
      </w:r>
    </w:p>
    <w:p w14:paraId="51D9D3ED" w14:textId="3D3F0A53" w:rsidR="00D3291F" w:rsidRPr="00D3291F" w:rsidRDefault="00492290" w:rsidP="00C6554A">
      <w:pPr>
        <w:pStyle w:val="ContactInf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Video Games Sales</w:t>
      </w:r>
      <w:r w:rsidR="00D3291F" w:rsidRPr="00D3291F">
        <w:rPr>
          <w:b/>
          <w:bCs/>
          <w:sz w:val="40"/>
          <w:szCs w:val="40"/>
        </w:rPr>
        <w:t xml:space="preserve"> Analysis</w:t>
      </w:r>
    </w:p>
    <w:p w14:paraId="2353A6E1" w14:textId="13054CDD" w:rsidR="00C6554A" w:rsidRDefault="00D3291F" w:rsidP="00513CB3">
      <w:pPr>
        <w:pStyle w:val="Heading1"/>
        <w:tabs>
          <w:tab w:val="left" w:pos="1917"/>
        </w:tabs>
      </w:pPr>
      <w:r>
        <w:t>Dataset</w:t>
      </w:r>
    </w:p>
    <w:p w14:paraId="74C2137D" w14:textId="65E95E8E" w:rsidR="00513CB3" w:rsidRDefault="00FC2229" w:rsidP="00513CB3">
      <w:r>
        <w:rPr>
          <w:b/>
          <w:bCs/>
        </w:rPr>
        <w:t>1907</w:t>
      </w:r>
      <w:r w:rsidR="00D3291F">
        <w:t xml:space="preserve"> Rows and </w:t>
      </w:r>
      <w:r w:rsidR="00D3291F" w:rsidRPr="001E2596">
        <w:rPr>
          <w:b/>
          <w:bCs/>
        </w:rPr>
        <w:t>1</w:t>
      </w:r>
      <w:r>
        <w:rPr>
          <w:b/>
          <w:bCs/>
        </w:rPr>
        <w:t>3</w:t>
      </w:r>
      <w:r w:rsidR="00D3291F">
        <w:t xml:space="preserve"> Columns</w:t>
      </w:r>
      <w:r w:rsidR="001E2596">
        <w:t xml:space="preserve"> </w:t>
      </w:r>
    </w:p>
    <w:p w14:paraId="14D1836F" w14:textId="55A78E33" w:rsidR="001E2596" w:rsidRDefault="001E2596" w:rsidP="00513CB3">
      <w:r>
        <w:t xml:space="preserve">Time </w:t>
      </w:r>
      <w:proofErr w:type="gramStart"/>
      <w:r>
        <w:t>Period :</w:t>
      </w:r>
      <w:proofErr w:type="gramEnd"/>
      <w:r>
        <w:t xml:space="preserve"> </w:t>
      </w:r>
      <w:r w:rsidRPr="001E2596">
        <w:rPr>
          <w:b/>
          <w:bCs/>
        </w:rPr>
        <w:t>19</w:t>
      </w:r>
      <w:r w:rsidR="00FC2229">
        <w:rPr>
          <w:b/>
          <w:bCs/>
        </w:rPr>
        <w:t>83</w:t>
      </w:r>
      <w:r w:rsidRPr="001E2596">
        <w:rPr>
          <w:b/>
          <w:bCs/>
        </w:rPr>
        <w:t xml:space="preserve"> - 20</w:t>
      </w:r>
      <w:r w:rsidR="00FC2229">
        <w:rPr>
          <w:b/>
          <w:bCs/>
        </w:rPr>
        <w:t>12</w:t>
      </w:r>
    </w:p>
    <w:p w14:paraId="0D07403F" w14:textId="53BB33B1" w:rsidR="00D3291F" w:rsidRDefault="00D3291F" w:rsidP="00513CB3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t>Visualization</w:t>
      </w:r>
    </w:p>
    <w:p w14:paraId="2CCD6AC8" w14:textId="0B58E892" w:rsidR="007F4FB4" w:rsidRDefault="007F4FB4" w:rsidP="007F4FB4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noProof/>
        </w:rPr>
        <w:drawing>
          <wp:inline distT="0" distB="0" distL="0" distR="0" wp14:anchorId="526E25AB" wp14:editId="1D466339">
            <wp:extent cx="2659380" cy="1721485"/>
            <wp:effectExtent l="0" t="0" r="7620" b="0"/>
            <wp:docPr id="86723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640" cy="177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36D48" wp14:editId="3D025367">
            <wp:extent cx="2803525" cy="1691502"/>
            <wp:effectExtent l="0" t="0" r="0" b="4445"/>
            <wp:docPr id="1763157656" name="Picture 2" descr="A bar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57656" name="Picture 2" descr="A bar graph with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964" cy="174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128B2" w14:textId="12938177" w:rsidR="00D3291F" w:rsidRDefault="007F4FB4" w:rsidP="00D3291F">
      <w:r>
        <w:rPr>
          <w:noProof/>
        </w:rPr>
        <w:drawing>
          <wp:inline distT="0" distB="0" distL="0" distR="0" wp14:anchorId="50FA6F65" wp14:editId="03C87A23">
            <wp:extent cx="2743200" cy="1731010"/>
            <wp:effectExtent l="0" t="0" r="0" b="2540"/>
            <wp:docPr id="170113363" name="Picture 3" descr="A graph with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3363" name="Picture 3" descr="A graph with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280" cy="173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291F">
        <w:t xml:space="preserve">    </w:t>
      </w:r>
      <w:r w:rsidR="00D3664C">
        <w:rPr>
          <w:noProof/>
        </w:rPr>
        <w:drawing>
          <wp:inline distT="0" distB="0" distL="0" distR="0" wp14:anchorId="3FDA75F7" wp14:editId="42F9CA08">
            <wp:extent cx="2575560" cy="1824173"/>
            <wp:effectExtent l="0" t="0" r="0" b="5080"/>
            <wp:docPr id="2080248633" name="Picture 5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48633" name="Picture 5" descr="A graph of a number of peop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778" cy="184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3AA5" w14:textId="776D1033" w:rsidR="00744B78" w:rsidRDefault="00744B78" w:rsidP="00411602">
      <w:pPr>
        <w:jc w:val="center"/>
      </w:pPr>
      <w:r>
        <w:rPr>
          <w:noProof/>
        </w:rPr>
        <w:lastRenderedPageBreak/>
        <w:drawing>
          <wp:inline distT="0" distB="0" distL="0" distR="0" wp14:anchorId="1D0CCBF7" wp14:editId="5CC21688">
            <wp:extent cx="3848100" cy="3289384"/>
            <wp:effectExtent l="0" t="0" r="0" b="6350"/>
            <wp:docPr id="62596592" name="Picture 12" descr="A graph of different sizes and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6592" name="Picture 12" descr="A graph of different sizes and colo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520" cy="333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A054" w14:textId="567A9EF2" w:rsidR="00187FC3" w:rsidRDefault="004A3EF7" w:rsidP="00D3664C">
      <w:r>
        <w:rPr>
          <w:noProof/>
        </w:rPr>
        <w:drawing>
          <wp:inline distT="0" distB="0" distL="0" distR="0" wp14:anchorId="6B5B20EC" wp14:editId="47B516A9">
            <wp:extent cx="2751455" cy="2042160"/>
            <wp:effectExtent l="0" t="0" r="0" b="0"/>
            <wp:docPr id="2011716771" name="Picture 6" descr="A graph of sales per plat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16771" name="Picture 6" descr="A graph of sales per plat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856" cy="206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7FC3">
        <w:rPr>
          <w:noProof/>
        </w:rPr>
        <w:drawing>
          <wp:inline distT="0" distB="0" distL="0" distR="0" wp14:anchorId="1A464F6B" wp14:editId="75C5DE9B">
            <wp:extent cx="2717800" cy="2057400"/>
            <wp:effectExtent l="0" t="0" r="6350" b="0"/>
            <wp:docPr id="1849670424" name="Picture 7" descr="A graph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70424" name="Picture 7" descr="A graph of sa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844" cy="208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220B" w14:textId="2FCCFB2D" w:rsidR="002F4CFE" w:rsidRDefault="00F82452" w:rsidP="00F82452">
      <w:r>
        <w:rPr>
          <w:noProof/>
        </w:rPr>
        <w:drawing>
          <wp:inline distT="0" distB="0" distL="0" distR="0" wp14:anchorId="1B33CF4E" wp14:editId="7E22CD1F">
            <wp:extent cx="2842260" cy="1950720"/>
            <wp:effectExtent l="0" t="0" r="0" b="0"/>
            <wp:docPr id="15258351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4CFE">
        <w:rPr>
          <w:noProof/>
        </w:rPr>
        <w:drawing>
          <wp:inline distT="0" distB="0" distL="0" distR="0" wp14:anchorId="009D09B2" wp14:editId="6009DF3C">
            <wp:extent cx="2624455" cy="1954988"/>
            <wp:effectExtent l="0" t="0" r="4445" b="7620"/>
            <wp:docPr id="1611341453" name="Picture 9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41453" name="Picture 9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289" cy="197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5C37" w14:textId="22006252" w:rsidR="00D3291F" w:rsidRDefault="004775D8" w:rsidP="007A0A81">
      <w:pPr>
        <w:jc w:val="center"/>
      </w:pPr>
      <w:r w:rsidRPr="004775D8">
        <w:rPr>
          <w:noProof/>
        </w:rPr>
        <w:lastRenderedPageBreak/>
        <w:drawing>
          <wp:inline distT="0" distB="0" distL="0" distR="0" wp14:anchorId="24897485" wp14:editId="311DD1E4">
            <wp:extent cx="3299460" cy="1844040"/>
            <wp:effectExtent l="0" t="0" r="0" b="3810"/>
            <wp:docPr id="1876457565" name="Picture 11" descr="A graph of a number of games releas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57565" name="Picture 11" descr="A graph of a number of games releas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C2D1" w14:textId="53AC38E3" w:rsidR="00723334" w:rsidRPr="00FB5173" w:rsidRDefault="00BB439E" w:rsidP="00723334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 w:val="32"/>
        </w:rPr>
        <w:t>Inference &amp; Implications</w:t>
      </w:r>
    </w:p>
    <w:p w14:paraId="67D24128" w14:textId="7EC43940" w:rsidR="00187FC3" w:rsidRDefault="00187FC3" w:rsidP="00D3291F">
      <w:pPr>
        <w:pStyle w:val="ListParagraph"/>
        <w:numPr>
          <w:ilvl w:val="0"/>
          <w:numId w:val="17"/>
        </w:numPr>
      </w:pPr>
      <w:r>
        <w:t xml:space="preserve">Most Sold Genre is </w:t>
      </w:r>
      <w:r w:rsidRPr="00187FC3">
        <w:rPr>
          <w:b/>
          <w:bCs/>
        </w:rPr>
        <w:t>Sports</w:t>
      </w:r>
    </w:p>
    <w:p w14:paraId="3AFF6329" w14:textId="50DAB553" w:rsidR="00187FC3" w:rsidRDefault="00187FC3" w:rsidP="00D3291F">
      <w:pPr>
        <w:pStyle w:val="ListParagraph"/>
        <w:numPr>
          <w:ilvl w:val="0"/>
          <w:numId w:val="17"/>
        </w:numPr>
      </w:pPr>
      <w:r>
        <w:t xml:space="preserve">Most Sold Publisher is </w:t>
      </w:r>
      <w:r w:rsidRPr="00187FC3">
        <w:rPr>
          <w:b/>
          <w:bCs/>
        </w:rPr>
        <w:t>Electronic Arts</w:t>
      </w:r>
    </w:p>
    <w:p w14:paraId="33A57788" w14:textId="106C02D8" w:rsidR="00187FC3" w:rsidRDefault="00187FC3" w:rsidP="00D3291F">
      <w:pPr>
        <w:pStyle w:val="ListParagraph"/>
        <w:numPr>
          <w:ilvl w:val="0"/>
          <w:numId w:val="17"/>
        </w:numPr>
      </w:pPr>
      <w:r>
        <w:t xml:space="preserve">Many games were sold </w:t>
      </w:r>
      <w:proofErr w:type="gramStart"/>
      <w:r>
        <w:t>in</w:t>
      </w:r>
      <w:proofErr w:type="gramEnd"/>
      <w:r>
        <w:t xml:space="preserve"> the Platform </w:t>
      </w:r>
      <w:r w:rsidRPr="00D3664C">
        <w:rPr>
          <w:b/>
          <w:bCs/>
        </w:rPr>
        <w:t>PS2</w:t>
      </w:r>
      <w:r>
        <w:t>.</w:t>
      </w:r>
    </w:p>
    <w:p w14:paraId="2A28D50C" w14:textId="569151EE" w:rsidR="00FB5173" w:rsidRDefault="00D3664C" w:rsidP="00D3664C">
      <w:pPr>
        <w:pStyle w:val="ListParagraph"/>
        <w:numPr>
          <w:ilvl w:val="0"/>
          <w:numId w:val="17"/>
        </w:numPr>
      </w:pPr>
      <w:r w:rsidRPr="00D3664C">
        <w:t xml:space="preserve">Most of the Games were released in the year </w:t>
      </w:r>
      <w:r w:rsidRPr="00D3664C">
        <w:rPr>
          <w:b/>
          <w:bCs/>
        </w:rPr>
        <w:t>2003</w:t>
      </w:r>
      <w:r w:rsidRPr="00D3664C">
        <w:t>.</w:t>
      </w:r>
    </w:p>
    <w:p w14:paraId="0C975139" w14:textId="54D700D8" w:rsidR="00F82452" w:rsidRPr="00F82452" w:rsidRDefault="00F82452" w:rsidP="00F82452">
      <w:pPr>
        <w:pStyle w:val="ListParagraph"/>
        <w:numPr>
          <w:ilvl w:val="0"/>
          <w:numId w:val="17"/>
        </w:numPr>
      </w:pPr>
      <w:r w:rsidRPr="00F82452">
        <w:t>It can be noted that, in Japan, Platform PS2 is in the 4rth Place, whereas in other countries it is in the 1st Position.</w:t>
      </w:r>
      <w:r w:rsidR="00744B78">
        <w:t xml:space="preserve"> PS2 has </w:t>
      </w:r>
      <w:r w:rsidR="00744B78" w:rsidRPr="00744B78">
        <w:rPr>
          <w:b/>
          <w:bCs/>
        </w:rPr>
        <w:t>less</w:t>
      </w:r>
      <w:r w:rsidR="00744B78">
        <w:t xml:space="preserve"> customers in Japan.</w:t>
      </w:r>
    </w:p>
    <w:p w14:paraId="010B3891" w14:textId="390F5BB4" w:rsidR="00F82452" w:rsidRDefault="00F82452" w:rsidP="00504773">
      <w:pPr>
        <w:pStyle w:val="ListParagraph"/>
        <w:numPr>
          <w:ilvl w:val="0"/>
          <w:numId w:val="17"/>
        </w:numPr>
      </w:pPr>
      <w:r w:rsidRPr="00F82452">
        <w:t xml:space="preserve">Platform </w:t>
      </w:r>
      <w:r w:rsidRPr="00F82452">
        <w:rPr>
          <w:b/>
          <w:bCs/>
        </w:rPr>
        <w:t>DS</w:t>
      </w:r>
      <w:r w:rsidRPr="00F82452">
        <w:t xml:space="preserve"> holds the First Position in </w:t>
      </w:r>
      <w:r w:rsidRPr="00F82452">
        <w:rPr>
          <w:b/>
          <w:bCs/>
        </w:rPr>
        <w:t>Japan</w:t>
      </w:r>
      <w:r w:rsidRPr="00F82452">
        <w:t>, followed by NES and PS.</w:t>
      </w:r>
    </w:p>
    <w:p w14:paraId="5A85FF5F" w14:textId="0A549256" w:rsidR="00C53096" w:rsidRDefault="00C53096" w:rsidP="00504773">
      <w:pPr>
        <w:pStyle w:val="ListParagraph"/>
        <w:numPr>
          <w:ilvl w:val="0"/>
          <w:numId w:val="17"/>
        </w:numPr>
      </w:pPr>
      <w:r>
        <w:t xml:space="preserve">The most popular genre in all other countries is </w:t>
      </w:r>
      <w:r w:rsidRPr="00C53096">
        <w:rPr>
          <w:b/>
          <w:bCs/>
        </w:rPr>
        <w:t>Sports</w:t>
      </w:r>
      <w:r>
        <w:t xml:space="preserve">, whereas in Japan it is </w:t>
      </w:r>
      <w:r w:rsidRPr="00C53096">
        <w:rPr>
          <w:b/>
          <w:bCs/>
        </w:rPr>
        <w:t>Role-Playing</w:t>
      </w:r>
      <w:r>
        <w:t xml:space="preserve">. </w:t>
      </w:r>
    </w:p>
    <w:sectPr w:rsidR="00C53096">
      <w:footerReference w:type="defaul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3F004" w14:textId="77777777" w:rsidR="00A96534" w:rsidRDefault="00A96534" w:rsidP="00C6554A">
      <w:pPr>
        <w:spacing w:before="0" w:after="0" w:line="240" w:lineRule="auto"/>
      </w:pPr>
      <w:r>
        <w:separator/>
      </w:r>
    </w:p>
  </w:endnote>
  <w:endnote w:type="continuationSeparator" w:id="0">
    <w:p w14:paraId="79A3EAA5" w14:textId="77777777" w:rsidR="00A96534" w:rsidRDefault="00A9653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BD690" w14:textId="77777777" w:rsidR="003627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8DBA5" w14:textId="77777777" w:rsidR="00A96534" w:rsidRDefault="00A9653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66535FA" w14:textId="77777777" w:rsidR="00A96534" w:rsidRDefault="00A9653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DFA5A31"/>
    <w:multiLevelType w:val="hybridMultilevel"/>
    <w:tmpl w:val="89A86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8F0D7E"/>
    <w:multiLevelType w:val="multilevel"/>
    <w:tmpl w:val="80DE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6A73EB"/>
    <w:multiLevelType w:val="hybridMultilevel"/>
    <w:tmpl w:val="A8565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87DC7"/>
    <w:multiLevelType w:val="multilevel"/>
    <w:tmpl w:val="04F4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6E6911"/>
    <w:multiLevelType w:val="hybridMultilevel"/>
    <w:tmpl w:val="E0A80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6159C"/>
    <w:multiLevelType w:val="multilevel"/>
    <w:tmpl w:val="7008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C367C"/>
    <w:multiLevelType w:val="multilevel"/>
    <w:tmpl w:val="CE2C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098846">
    <w:abstractNumId w:val="9"/>
  </w:num>
  <w:num w:numId="2" w16cid:durableId="1536773311">
    <w:abstractNumId w:val="8"/>
  </w:num>
  <w:num w:numId="3" w16cid:durableId="1225264062">
    <w:abstractNumId w:val="8"/>
  </w:num>
  <w:num w:numId="4" w16cid:durableId="1596747760">
    <w:abstractNumId w:val="9"/>
  </w:num>
  <w:num w:numId="5" w16cid:durableId="1580478936">
    <w:abstractNumId w:val="16"/>
  </w:num>
  <w:num w:numId="6" w16cid:durableId="1929922821">
    <w:abstractNumId w:val="10"/>
  </w:num>
  <w:num w:numId="7" w16cid:durableId="70474306">
    <w:abstractNumId w:val="11"/>
  </w:num>
  <w:num w:numId="8" w16cid:durableId="279534316">
    <w:abstractNumId w:val="7"/>
  </w:num>
  <w:num w:numId="9" w16cid:durableId="1175995109">
    <w:abstractNumId w:val="6"/>
  </w:num>
  <w:num w:numId="10" w16cid:durableId="2117211134">
    <w:abstractNumId w:val="5"/>
  </w:num>
  <w:num w:numId="11" w16cid:durableId="75716137">
    <w:abstractNumId w:val="4"/>
  </w:num>
  <w:num w:numId="12" w16cid:durableId="1708725556">
    <w:abstractNumId w:val="3"/>
  </w:num>
  <w:num w:numId="13" w16cid:durableId="1364597513">
    <w:abstractNumId w:val="2"/>
  </w:num>
  <w:num w:numId="14" w16cid:durableId="1751543612">
    <w:abstractNumId w:val="1"/>
  </w:num>
  <w:num w:numId="15" w16cid:durableId="1852645661">
    <w:abstractNumId w:val="0"/>
  </w:num>
  <w:num w:numId="16" w16cid:durableId="2022928330">
    <w:abstractNumId w:val="13"/>
  </w:num>
  <w:num w:numId="17" w16cid:durableId="1088575864">
    <w:abstractNumId w:val="14"/>
  </w:num>
  <w:num w:numId="18" w16cid:durableId="79912204">
    <w:abstractNumId w:val="17"/>
  </w:num>
  <w:num w:numId="19" w16cid:durableId="642463854">
    <w:abstractNumId w:val="12"/>
  </w:num>
  <w:num w:numId="20" w16cid:durableId="119426398">
    <w:abstractNumId w:val="18"/>
  </w:num>
  <w:num w:numId="21" w16cid:durableId="1069689215">
    <w:abstractNumId w:val="15"/>
  </w:num>
  <w:num w:numId="22" w16cid:durableId="4064162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D7"/>
    <w:rsid w:val="000022C8"/>
    <w:rsid w:val="00051092"/>
    <w:rsid w:val="000E4E69"/>
    <w:rsid w:val="00176D1A"/>
    <w:rsid w:val="00187FC3"/>
    <w:rsid w:val="001E2596"/>
    <w:rsid w:val="002362F8"/>
    <w:rsid w:val="002554CD"/>
    <w:rsid w:val="00293B83"/>
    <w:rsid w:val="002B4294"/>
    <w:rsid w:val="002F4CFE"/>
    <w:rsid w:val="00333D0D"/>
    <w:rsid w:val="00362700"/>
    <w:rsid w:val="00411602"/>
    <w:rsid w:val="004246EC"/>
    <w:rsid w:val="004775D8"/>
    <w:rsid w:val="00492290"/>
    <w:rsid w:val="004A3EF7"/>
    <w:rsid w:val="004C049F"/>
    <w:rsid w:val="005000E2"/>
    <w:rsid w:val="0050674D"/>
    <w:rsid w:val="00513CB3"/>
    <w:rsid w:val="005566D8"/>
    <w:rsid w:val="00672FBE"/>
    <w:rsid w:val="00675EDA"/>
    <w:rsid w:val="006A3CE7"/>
    <w:rsid w:val="00723334"/>
    <w:rsid w:val="00744B78"/>
    <w:rsid w:val="007A0A81"/>
    <w:rsid w:val="007F4FB4"/>
    <w:rsid w:val="008454F7"/>
    <w:rsid w:val="00906939"/>
    <w:rsid w:val="00A96534"/>
    <w:rsid w:val="00BB439E"/>
    <w:rsid w:val="00C22E98"/>
    <w:rsid w:val="00C53096"/>
    <w:rsid w:val="00C6554A"/>
    <w:rsid w:val="00D3205E"/>
    <w:rsid w:val="00D3291F"/>
    <w:rsid w:val="00D3664C"/>
    <w:rsid w:val="00D97EE8"/>
    <w:rsid w:val="00DE1C9C"/>
    <w:rsid w:val="00DF0CBF"/>
    <w:rsid w:val="00EC6DD7"/>
    <w:rsid w:val="00ED7C44"/>
    <w:rsid w:val="00EE2702"/>
    <w:rsid w:val="00F82452"/>
    <w:rsid w:val="00FB5173"/>
    <w:rsid w:val="00FC2229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2FF5A"/>
  <w15:chartTrackingRefBased/>
  <w15:docId w15:val="{1AF66B03-8D44-4D48-9499-9D30A281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5566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5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75EDA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67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hi\AppData\Local\Microsoft\Office\16.0\DTS\en-IN%7b41CF1FD5-3921-4C1F-A833-D97627A1D14A%7d\%7b6C809E14-9A68-4EFB-A41C-1305A254103B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C8CD6-5915-4474-B8EF-017848D30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{6C809E14-9A68-4EFB-A41C-1305A254103B}tf02835058_win32</Template>
  <TotalTime>260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Nithiyashree VK</dc:creator>
  <cp:keywords/>
  <dc:description/>
  <cp:lastModifiedBy>Nithiyashree VK</cp:lastModifiedBy>
  <cp:revision>28</cp:revision>
  <dcterms:created xsi:type="dcterms:W3CDTF">2023-10-11T10:12:00Z</dcterms:created>
  <dcterms:modified xsi:type="dcterms:W3CDTF">2023-10-18T08:03:00Z</dcterms:modified>
</cp:coreProperties>
</file>